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74E4F" w:rsidP="00913946">
            <w:pPr>
              <w:pStyle w:val="Title"/>
            </w:pPr>
            <w:r>
              <w:t>bernard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dwamena</w:t>
            </w:r>
          </w:p>
          <w:p w:rsidR="00692703" w:rsidRPr="00CF1A49" w:rsidRDefault="00A74E4F" w:rsidP="00913946">
            <w:pPr>
              <w:pStyle w:val="ContactInfo"/>
              <w:contextualSpacing w:val="0"/>
            </w:pPr>
            <w:r>
              <w:t>Agape, Ablekuma - Accra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6102A51684D41C09B47DE6D379F677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0500518387</w:t>
            </w:r>
            <w:r w:rsidR="00BA04F0">
              <w:t xml:space="preserve"> / 0240249899</w:t>
            </w:r>
            <w:bookmarkStart w:id="0" w:name="_GoBack"/>
            <w:bookmarkEnd w:id="0"/>
          </w:p>
          <w:p w:rsidR="00692703" w:rsidRPr="00CF1A49" w:rsidRDefault="00A74E4F" w:rsidP="00766B63">
            <w:pPr>
              <w:pStyle w:val="ContactInfoEmphasis"/>
              <w:contextualSpacing w:val="0"/>
            </w:pPr>
            <w:r>
              <w:t>Bernarddwamena.applicant@gmail.com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E4931297CEF442F95ECF101772DA3C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A74E4F">
              <w:t>https://www</w:t>
            </w:r>
            <w:r>
              <w:t>.linkedin.com/in/bernarddwamena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98B17773727439096380CD6153F102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66B63">
              <w:t>BernardDwamena.github.io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24206D" w:rsidRPr="009F6060" w:rsidRDefault="00A74E4F" w:rsidP="0024206D">
            <w:pPr>
              <w:rPr>
                <w:sz w:val="28"/>
                <w:szCs w:val="28"/>
              </w:rPr>
            </w:pPr>
            <w:r w:rsidRPr="009F6060">
              <w:rPr>
                <w:sz w:val="28"/>
                <w:szCs w:val="28"/>
              </w:rPr>
              <w:t>Enthusiastic Web developer eager to contribute to team success through hard work, attention to detail and excellent organizational skills. Clear understanding of Front-End and Back-End and training in Database management. Motivated to learn, grow and excel in the Electricity Company of Ghana</w:t>
            </w:r>
            <w:r w:rsidR="0024206D" w:rsidRPr="009F6060">
              <w:rPr>
                <w:sz w:val="28"/>
                <w:szCs w:val="28"/>
              </w:rPr>
              <w:t xml:space="preserve"> (E.C.G)</w:t>
            </w:r>
            <w:r w:rsidRPr="009F6060">
              <w:rPr>
                <w:sz w:val="28"/>
                <w:szCs w:val="28"/>
              </w:rPr>
              <w:t xml:space="preserve">. </w:t>
            </w:r>
          </w:p>
          <w:p w:rsidR="001755A8" w:rsidRPr="00A74E4F" w:rsidRDefault="00BA0AA8" w:rsidP="0024206D">
            <w:pPr>
              <w:contextualSpacing w:val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Always p</w:t>
            </w:r>
            <w:r w:rsidR="0024206D" w:rsidRPr="009F6060">
              <w:rPr>
                <w:sz w:val="28"/>
                <w:szCs w:val="28"/>
              </w:rPr>
              <w:t>rolific, full stack web developer with a passion for metrics and beating former "best-yets."</w:t>
            </w:r>
            <w:r w:rsidR="00A74E4F" w:rsidRPr="009F6060">
              <w:rPr>
                <w:sz w:val="28"/>
                <w:szCs w:val="28"/>
              </w:rPr>
              <w:t>.</w:t>
            </w:r>
            <w:r w:rsidR="00A74E4F" w:rsidRPr="00A74E4F">
              <w:rPr>
                <w:sz w:val="24"/>
                <w:szCs w:val="24"/>
              </w:rPr>
              <w:t xml:space="preserve"> </w:t>
            </w:r>
          </w:p>
        </w:tc>
      </w:tr>
    </w:tbl>
    <w:p w:rsidR="004E01EB" w:rsidRPr="00CF1A49" w:rsidRDefault="00FA348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570B28F14AC4BA780DFCFB31C423F2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7332E2">
        <w:tc>
          <w:tcPr>
            <w:tcW w:w="9290" w:type="dxa"/>
          </w:tcPr>
          <w:p w:rsidR="001D0BF1" w:rsidRPr="009F6060" w:rsidRDefault="0024206D" w:rsidP="001D0BF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9F6060">
              <w:rPr>
                <w:sz w:val="24"/>
              </w:rPr>
              <w:t>August 2020</w:t>
            </w:r>
            <w:r w:rsidR="001D0BF1" w:rsidRPr="009F6060">
              <w:rPr>
                <w:sz w:val="24"/>
              </w:rPr>
              <w:t xml:space="preserve"> – </w:t>
            </w:r>
            <w:r w:rsidRPr="009F6060">
              <w:rPr>
                <w:sz w:val="24"/>
              </w:rPr>
              <w:t>december 2020</w:t>
            </w:r>
          </w:p>
          <w:p w:rsidR="001D0BF1" w:rsidRPr="00CF1A49" w:rsidRDefault="0024206D" w:rsidP="001D0BF1">
            <w:pPr>
              <w:pStyle w:val="Heading2"/>
              <w:contextualSpacing w:val="0"/>
              <w:outlineLvl w:val="1"/>
            </w:pPr>
            <w:r>
              <w:t>freelance web developer (remote)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Upwork inc.</w:t>
            </w:r>
          </w:p>
          <w:p w:rsidR="001E3120" w:rsidRDefault="0024206D" w:rsidP="0024206D">
            <w:pPr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 xml:space="preserve">Conducted testing and review of website design </w:t>
            </w:r>
            <w:r w:rsidR="007332E2" w:rsidRPr="009F6060">
              <w:rPr>
                <w:sz w:val="26"/>
                <w:szCs w:val="26"/>
              </w:rPr>
              <w:t>for responsiveness, clarity and effectiveness.</w:t>
            </w:r>
          </w:p>
          <w:p w:rsidR="00085074" w:rsidRDefault="00085074" w:rsidP="0024206D">
            <w:pPr>
              <w:contextualSpacing w:val="0"/>
              <w:rPr>
                <w:sz w:val="26"/>
                <w:szCs w:val="26"/>
              </w:rPr>
            </w:pPr>
          </w:p>
          <w:p w:rsidR="00085074" w:rsidRPr="009F6060" w:rsidRDefault="00085074" w:rsidP="00085074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9F6060">
              <w:rPr>
                <w:sz w:val="24"/>
              </w:rPr>
              <w:t>August 2020 – december 2020</w:t>
            </w:r>
          </w:p>
          <w:p w:rsidR="00085074" w:rsidRPr="00CF1A49" w:rsidRDefault="00085074" w:rsidP="00085074">
            <w:pPr>
              <w:pStyle w:val="Heading2"/>
              <w:contextualSpacing w:val="0"/>
              <w:outlineLvl w:val="1"/>
            </w:pPr>
            <w:r>
              <w:t>freelance web developer (remote)</w:t>
            </w:r>
            <w:r w:rsidRPr="00CF1A49">
              <w:t xml:space="preserve">, </w:t>
            </w:r>
            <w:r>
              <w:rPr>
                <w:rStyle w:val="SubtleReference"/>
              </w:rPr>
              <w:t>Fiverr</w:t>
            </w:r>
            <w:r>
              <w:rPr>
                <w:rStyle w:val="SubtleReference"/>
              </w:rPr>
              <w:t>.</w:t>
            </w:r>
          </w:p>
          <w:p w:rsidR="00085074" w:rsidRPr="009F6060" w:rsidRDefault="00085074" w:rsidP="00085074">
            <w:pPr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Conducted testing and review of website design for responsiveness, clarity and effectiveness.</w:t>
            </w:r>
          </w:p>
        </w:tc>
      </w:tr>
      <w:tr w:rsidR="007332E2" w:rsidRPr="00CF1A49" w:rsidTr="007332E2">
        <w:tc>
          <w:tcPr>
            <w:tcW w:w="9290" w:type="dxa"/>
          </w:tcPr>
          <w:p w:rsidR="007332E2" w:rsidRDefault="007332E2" w:rsidP="001D0BF1">
            <w:pPr>
              <w:pStyle w:val="Heading3"/>
              <w:outlineLvl w:val="2"/>
            </w:pPr>
          </w:p>
        </w:tc>
      </w:tr>
      <w:tr w:rsidR="00F61DF9" w:rsidRPr="00CF1A49" w:rsidTr="007332E2">
        <w:tc>
          <w:tcPr>
            <w:tcW w:w="9290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01FFBBE919354AEFBB66F1A2E42C7558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  <w:gridCol w:w="9291"/>
      </w:tblGrid>
      <w:tr w:rsidR="009F6060" w:rsidRPr="00CF1A49" w:rsidTr="009F6060">
        <w:tc>
          <w:tcPr>
            <w:tcW w:w="9290" w:type="dxa"/>
          </w:tcPr>
          <w:p w:rsidR="009F6060" w:rsidRPr="00CF1A49" w:rsidRDefault="009F6060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Pr="00CF1A49">
              <w:t xml:space="preserve"> </w:t>
            </w:r>
            <w:r>
              <w:t>2020</w:t>
            </w:r>
          </w:p>
          <w:p w:rsidR="009F6060" w:rsidRPr="00CF1A49" w:rsidRDefault="009F6060" w:rsidP="001D0BF1">
            <w:pPr>
              <w:pStyle w:val="Heading2"/>
              <w:contextualSpacing w:val="0"/>
              <w:outlineLvl w:val="1"/>
            </w:pPr>
            <w:r>
              <w:t>diploma in web development</w:t>
            </w:r>
            <w:r w:rsidRPr="00CF1A49">
              <w:t xml:space="preserve">, </w:t>
            </w:r>
            <w:r>
              <w:rPr>
                <w:rStyle w:val="SubtleReference"/>
              </w:rPr>
              <w:t>national institute of information technology (NIIT)</w:t>
            </w:r>
          </w:p>
          <w:p w:rsidR="009F6060" w:rsidRPr="009F6060" w:rsidRDefault="009F6060" w:rsidP="007332E2">
            <w:pPr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 xml:space="preserve">I never re-sat for any programming language quiz and obtained the first position in our programming logic exam we took in 2019 November. </w:t>
            </w:r>
          </w:p>
        </w:tc>
        <w:tc>
          <w:tcPr>
            <w:tcW w:w="9290" w:type="dxa"/>
          </w:tcPr>
          <w:p w:rsidR="009F6060" w:rsidRDefault="009F6060" w:rsidP="001D0BF1">
            <w:pPr>
              <w:pStyle w:val="Heading3"/>
              <w:outlineLvl w:val="2"/>
            </w:pPr>
          </w:p>
        </w:tc>
      </w:tr>
      <w:tr w:rsidR="009F6060" w:rsidRPr="00CF1A49" w:rsidTr="009F6060">
        <w:tc>
          <w:tcPr>
            <w:tcW w:w="9290" w:type="dxa"/>
            <w:tcMar>
              <w:top w:w="216" w:type="dxa"/>
            </w:tcMar>
          </w:tcPr>
          <w:p w:rsidR="009F6060" w:rsidRPr="00CF1A49" w:rsidRDefault="009F6060" w:rsidP="00F61DF9">
            <w:pPr>
              <w:pStyle w:val="Heading3"/>
              <w:contextualSpacing w:val="0"/>
              <w:outlineLvl w:val="2"/>
            </w:pPr>
            <w:r>
              <w:t>September 2016 –</w:t>
            </w:r>
            <w:r w:rsidRPr="00CF1A49">
              <w:t xml:space="preserve"> </w:t>
            </w:r>
            <w:r>
              <w:t>August 2018</w:t>
            </w:r>
          </w:p>
          <w:p w:rsidR="009F6060" w:rsidRPr="00CF1A49" w:rsidRDefault="009F6060" w:rsidP="00F61DF9">
            <w:pPr>
              <w:pStyle w:val="Heading2"/>
              <w:contextualSpacing w:val="0"/>
              <w:outlineLvl w:val="1"/>
            </w:pPr>
            <w:r>
              <w:t>information technology (I.T)</w:t>
            </w:r>
            <w:r w:rsidRPr="00CF1A49">
              <w:t xml:space="preserve">, </w:t>
            </w:r>
            <w:r>
              <w:rPr>
                <w:rStyle w:val="SubtleReference"/>
              </w:rPr>
              <w:t>ghana technology university college (GTUC)</w:t>
            </w:r>
          </w:p>
          <w:p w:rsidR="009F6060" w:rsidRPr="009F6060" w:rsidRDefault="009F6060" w:rsidP="009067A5">
            <w:pPr>
              <w:rPr>
                <w:sz w:val="26"/>
                <w:szCs w:val="26"/>
              </w:rPr>
            </w:pPr>
            <w:r w:rsidRPr="009F6060">
              <w:rPr>
                <w:iCs/>
                <w:sz w:val="26"/>
                <w:szCs w:val="26"/>
              </w:rPr>
              <w:t>Followed my passion in a core of prototyping and web development classes</w:t>
            </w:r>
            <w:r w:rsidRPr="009F6060">
              <w:rPr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9290" w:type="dxa"/>
          </w:tcPr>
          <w:p w:rsidR="009F6060" w:rsidRDefault="009F6060" w:rsidP="00F61DF9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18B6E08CF4354FE4AFB81A900E3FC894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Communication</w:t>
            </w:r>
          </w:p>
          <w:p w:rsidR="00F464FD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Git</w:t>
            </w:r>
          </w:p>
          <w:p w:rsidR="001F4E6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Front End Frameworks</w:t>
            </w:r>
          </w:p>
          <w:p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Critical Thinking</w:t>
            </w:r>
          </w:p>
          <w:p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Problem Solving</w:t>
            </w:r>
          </w:p>
          <w:p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CSS3</w:t>
            </w:r>
          </w:p>
          <w:p w:rsidR="004D3A9E" w:rsidRPr="009F6060" w:rsidRDefault="004D3A9E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C++</w:t>
            </w:r>
          </w:p>
          <w:p w:rsidR="004D3A9E" w:rsidRPr="009F6060" w:rsidRDefault="004D3A9E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Visual Basic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 xml:space="preserve">Javascript Libraries(JavaScript, </w:t>
            </w:r>
            <w:r w:rsidR="004D3A9E" w:rsidRPr="009F6060">
              <w:rPr>
                <w:sz w:val="26"/>
                <w:szCs w:val="26"/>
              </w:rPr>
              <w:t>J</w:t>
            </w:r>
            <w:r w:rsidRPr="009F6060">
              <w:rPr>
                <w:sz w:val="26"/>
                <w:szCs w:val="26"/>
              </w:rPr>
              <w:t xml:space="preserve">Query, </w:t>
            </w:r>
            <w:r w:rsidR="004D3A9E" w:rsidRPr="009F6060">
              <w:rPr>
                <w:sz w:val="26"/>
                <w:szCs w:val="26"/>
              </w:rPr>
              <w:t>AngularJs</w:t>
            </w:r>
            <w:r w:rsidRPr="009F6060">
              <w:rPr>
                <w:sz w:val="26"/>
                <w:szCs w:val="26"/>
              </w:rPr>
              <w:t>)</w:t>
            </w:r>
          </w:p>
          <w:p w:rsidR="001E3120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PHP (Hypertext Preprocessor) Language.</w:t>
            </w:r>
          </w:p>
          <w:p w:rsidR="001E3120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MySql</w:t>
            </w:r>
          </w:p>
          <w:p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DNS Management</w:t>
            </w:r>
          </w:p>
          <w:p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HTML5</w:t>
            </w:r>
          </w:p>
          <w:p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Python</w:t>
            </w:r>
          </w:p>
          <w:p w:rsidR="004D3A9E" w:rsidRPr="009F6060" w:rsidRDefault="004D3A9E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PostgreSQL</w:t>
            </w:r>
          </w:p>
        </w:tc>
      </w:tr>
    </w:tbl>
    <w:sdt>
      <w:sdtPr>
        <w:alias w:val="Activities:"/>
        <w:tag w:val="Activities:"/>
        <w:id w:val="1223332893"/>
        <w:placeholder>
          <w:docPart w:val="11FA398FA0DE40389FA5DA644FE90F1D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6B294A" w:rsidRPr="009F6060" w:rsidRDefault="003260EE" w:rsidP="006E1507">
      <w:pPr>
        <w:rPr>
          <w:sz w:val="26"/>
          <w:szCs w:val="26"/>
        </w:rPr>
      </w:pPr>
      <w:r w:rsidRPr="009F6060">
        <w:rPr>
          <w:sz w:val="26"/>
          <w:szCs w:val="26"/>
        </w:rPr>
        <w:t xml:space="preserve">To more equip my skillset, I undertook an online course in all the </w:t>
      </w:r>
      <w:r w:rsidR="006B294A" w:rsidRPr="009F6060">
        <w:rPr>
          <w:sz w:val="26"/>
          <w:szCs w:val="26"/>
        </w:rPr>
        <w:t xml:space="preserve">programming and web programming languages which was mapped in the study I pursued at NIIT, and I acquired a certificate for each. Starting off with PHP, HTML5, CSS3, JavaScript, and SQL. </w:t>
      </w:r>
    </w:p>
    <w:p w:rsidR="00B51D1B" w:rsidRPr="009F6060" w:rsidRDefault="006B294A" w:rsidP="006E1507">
      <w:pPr>
        <w:rPr>
          <w:sz w:val="26"/>
          <w:szCs w:val="26"/>
        </w:rPr>
      </w:pPr>
      <w:r w:rsidRPr="009F6060">
        <w:rPr>
          <w:sz w:val="26"/>
          <w:szCs w:val="26"/>
        </w:rPr>
        <w:t xml:space="preserve"> </w:t>
      </w:r>
    </w:p>
    <w:p w:rsidR="003260EE" w:rsidRDefault="006B294A" w:rsidP="006E1507">
      <w:pPr>
        <w:rPr>
          <w:sz w:val="26"/>
          <w:szCs w:val="26"/>
        </w:rPr>
      </w:pPr>
      <w:r w:rsidRPr="009F6060">
        <w:rPr>
          <w:sz w:val="26"/>
          <w:szCs w:val="26"/>
        </w:rPr>
        <w:t>It has always been my passion to give back to the society, so for the educational sector, I developed a web app to curb the inadequacy of learning resources in most s</w:t>
      </w:r>
      <w:r w:rsidR="009067A5" w:rsidRPr="009F6060">
        <w:rPr>
          <w:sz w:val="26"/>
          <w:szCs w:val="26"/>
        </w:rPr>
        <w:t>chools. This Web app features an Online Dicti</w:t>
      </w:r>
      <w:r w:rsidR="00722988">
        <w:rPr>
          <w:sz w:val="26"/>
          <w:szCs w:val="26"/>
        </w:rPr>
        <w:t>onary (Science and English), a Q</w:t>
      </w:r>
      <w:r w:rsidR="009067A5" w:rsidRPr="009F6060">
        <w:rPr>
          <w:sz w:val="26"/>
          <w:szCs w:val="26"/>
        </w:rPr>
        <w:t>uiz section (for objectives)</w:t>
      </w:r>
      <w:r w:rsidR="00722988">
        <w:rPr>
          <w:sz w:val="26"/>
          <w:szCs w:val="26"/>
        </w:rPr>
        <w:t xml:space="preserve">, </w:t>
      </w:r>
      <w:r w:rsidR="00722988" w:rsidRPr="009F6060">
        <w:rPr>
          <w:sz w:val="26"/>
          <w:szCs w:val="26"/>
        </w:rPr>
        <w:t>and</w:t>
      </w:r>
      <w:r w:rsidR="009067A5" w:rsidRPr="009F6060">
        <w:rPr>
          <w:sz w:val="26"/>
          <w:szCs w:val="26"/>
        </w:rPr>
        <w:t xml:space="preserve"> subject textbooks. To control the usage of the web app, I built a </w:t>
      </w:r>
      <w:r w:rsidR="009F5D33">
        <w:rPr>
          <w:sz w:val="26"/>
          <w:szCs w:val="26"/>
        </w:rPr>
        <w:t xml:space="preserve">standard </w:t>
      </w:r>
      <w:r w:rsidR="009067A5" w:rsidRPr="009F6060">
        <w:rPr>
          <w:sz w:val="26"/>
          <w:szCs w:val="26"/>
        </w:rPr>
        <w:t>Web Browser. All these can be made available if the need be.</w:t>
      </w:r>
    </w:p>
    <w:p w:rsidR="009067A5" w:rsidRDefault="009067A5" w:rsidP="006E1507"/>
    <w:p w:rsidR="009067A5" w:rsidRDefault="009067A5" w:rsidP="006E1507"/>
    <w:p w:rsidR="009067A5" w:rsidRDefault="009067A5" w:rsidP="006E1507"/>
    <w:p w:rsidR="009067A5" w:rsidRPr="006E1507" w:rsidRDefault="009067A5" w:rsidP="006E1507"/>
    <w:sectPr w:rsidR="009067A5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48C" w:rsidRDefault="00FA348C" w:rsidP="0068194B">
      <w:r>
        <w:separator/>
      </w:r>
    </w:p>
    <w:p w:rsidR="00FA348C" w:rsidRDefault="00FA348C"/>
    <w:p w:rsidR="00FA348C" w:rsidRDefault="00FA348C"/>
  </w:endnote>
  <w:endnote w:type="continuationSeparator" w:id="0">
    <w:p w:rsidR="00FA348C" w:rsidRDefault="00FA348C" w:rsidP="0068194B">
      <w:r>
        <w:continuationSeparator/>
      </w:r>
    </w:p>
    <w:p w:rsidR="00FA348C" w:rsidRDefault="00FA348C"/>
    <w:p w:rsidR="00FA348C" w:rsidRDefault="00FA34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4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48C" w:rsidRDefault="00FA348C" w:rsidP="0068194B">
      <w:r>
        <w:separator/>
      </w:r>
    </w:p>
    <w:p w:rsidR="00FA348C" w:rsidRDefault="00FA348C"/>
    <w:p w:rsidR="00FA348C" w:rsidRDefault="00FA348C"/>
  </w:footnote>
  <w:footnote w:type="continuationSeparator" w:id="0">
    <w:p w:rsidR="00FA348C" w:rsidRDefault="00FA348C" w:rsidP="0068194B">
      <w:r>
        <w:continuationSeparator/>
      </w:r>
    </w:p>
    <w:p w:rsidR="00FA348C" w:rsidRDefault="00FA348C"/>
    <w:p w:rsidR="00FA348C" w:rsidRDefault="00FA34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7EE60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FF03BB8"/>
    <w:multiLevelType w:val="multilevel"/>
    <w:tmpl w:val="9E44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4F"/>
    <w:rsid w:val="000001EF"/>
    <w:rsid w:val="00007322"/>
    <w:rsid w:val="00007728"/>
    <w:rsid w:val="00024584"/>
    <w:rsid w:val="00024730"/>
    <w:rsid w:val="00055E95"/>
    <w:rsid w:val="0007021F"/>
    <w:rsid w:val="00070F1F"/>
    <w:rsid w:val="00085074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6ED0"/>
    <w:rsid w:val="001E3120"/>
    <w:rsid w:val="001E7E0C"/>
    <w:rsid w:val="001F0BB0"/>
    <w:rsid w:val="001F4E6D"/>
    <w:rsid w:val="001F6140"/>
    <w:rsid w:val="00203573"/>
    <w:rsid w:val="0020597D"/>
    <w:rsid w:val="00213B4C"/>
    <w:rsid w:val="002142F6"/>
    <w:rsid w:val="002253B0"/>
    <w:rsid w:val="00236D54"/>
    <w:rsid w:val="00241D8C"/>
    <w:rsid w:val="00241FDB"/>
    <w:rsid w:val="0024206D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0EE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93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3A9E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94A"/>
    <w:rsid w:val="006B5D48"/>
    <w:rsid w:val="006B7D7B"/>
    <w:rsid w:val="006C1A5E"/>
    <w:rsid w:val="006E1507"/>
    <w:rsid w:val="00712D8B"/>
    <w:rsid w:val="00722988"/>
    <w:rsid w:val="007273B7"/>
    <w:rsid w:val="007332E2"/>
    <w:rsid w:val="00733E0A"/>
    <w:rsid w:val="0074403D"/>
    <w:rsid w:val="00746D44"/>
    <w:rsid w:val="007538DC"/>
    <w:rsid w:val="00757803"/>
    <w:rsid w:val="00766B6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067A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5D33"/>
    <w:rsid w:val="009F6060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E4F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23F1"/>
    <w:rsid w:val="00B50F99"/>
    <w:rsid w:val="00B51D1B"/>
    <w:rsid w:val="00B540F4"/>
    <w:rsid w:val="00B60FD0"/>
    <w:rsid w:val="00B622DF"/>
    <w:rsid w:val="00B6332A"/>
    <w:rsid w:val="00B81760"/>
    <w:rsid w:val="00B8494C"/>
    <w:rsid w:val="00BA04F0"/>
    <w:rsid w:val="00BA0AA8"/>
    <w:rsid w:val="00BA1546"/>
    <w:rsid w:val="00BB4E51"/>
    <w:rsid w:val="00BD431F"/>
    <w:rsid w:val="00BE423E"/>
    <w:rsid w:val="00BF61AC"/>
    <w:rsid w:val="00C47FA6"/>
    <w:rsid w:val="00C57FC6"/>
    <w:rsid w:val="00C66A7D"/>
    <w:rsid w:val="00C7454B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B3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4FD"/>
    <w:rsid w:val="00F476C4"/>
    <w:rsid w:val="00F61DF9"/>
    <w:rsid w:val="00F81960"/>
    <w:rsid w:val="00F8769D"/>
    <w:rsid w:val="00F9350C"/>
    <w:rsid w:val="00F94EB5"/>
    <w:rsid w:val="00F9624D"/>
    <w:rsid w:val="00FA348C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37120-59AC-4649-A78C-08A1DC3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102A51684D41C09B47DE6D379F6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2A364-8FEB-4C26-B685-4F306BA633F7}"/>
      </w:docPartPr>
      <w:docPartBody>
        <w:p w:rsidR="00376BA8" w:rsidRDefault="00376BA8">
          <w:pPr>
            <w:pStyle w:val="D6102A51684D41C09B47DE6D379F677B"/>
          </w:pPr>
          <w:r w:rsidRPr="00CF1A49">
            <w:t>·</w:t>
          </w:r>
        </w:p>
      </w:docPartBody>
    </w:docPart>
    <w:docPart>
      <w:docPartPr>
        <w:name w:val="1E4931297CEF442F95ECF101772D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70B1-A3E4-45D1-A1B5-AF82611709C8}"/>
      </w:docPartPr>
      <w:docPartBody>
        <w:p w:rsidR="00376BA8" w:rsidRDefault="00376BA8">
          <w:pPr>
            <w:pStyle w:val="1E4931297CEF442F95ECF101772DA3CA"/>
          </w:pPr>
          <w:r w:rsidRPr="00CF1A49">
            <w:t>·</w:t>
          </w:r>
        </w:p>
      </w:docPartBody>
    </w:docPart>
    <w:docPart>
      <w:docPartPr>
        <w:name w:val="E98B17773727439096380CD6153F1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8FDE9-31F3-4DFB-AF7C-904DAA264A07}"/>
      </w:docPartPr>
      <w:docPartBody>
        <w:p w:rsidR="00376BA8" w:rsidRDefault="00376BA8">
          <w:pPr>
            <w:pStyle w:val="E98B17773727439096380CD6153F1025"/>
          </w:pPr>
          <w:r w:rsidRPr="00CF1A49">
            <w:t>·</w:t>
          </w:r>
        </w:p>
      </w:docPartBody>
    </w:docPart>
    <w:docPart>
      <w:docPartPr>
        <w:name w:val="0570B28F14AC4BA780DFCFB31C423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D6F1C-4E8E-4487-BCBB-F74E8EFBC293}"/>
      </w:docPartPr>
      <w:docPartBody>
        <w:p w:rsidR="00376BA8" w:rsidRDefault="00376BA8">
          <w:pPr>
            <w:pStyle w:val="0570B28F14AC4BA780DFCFB31C423F20"/>
          </w:pPr>
          <w:r w:rsidRPr="00CF1A49">
            <w:t>Experience</w:t>
          </w:r>
        </w:p>
      </w:docPartBody>
    </w:docPart>
    <w:docPart>
      <w:docPartPr>
        <w:name w:val="01FFBBE919354AEFBB66F1A2E42C7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1FE62-08CE-4750-9534-4E7C115BD3EF}"/>
      </w:docPartPr>
      <w:docPartBody>
        <w:p w:rsidR="00376BA8" w:rsidRDefault="00376BA8">
          <w:pPr>
            <w:pStyle w:val="01FFBBE919354AEFBB66F1A2E42C7558"/>
          </w:pPr>
          <w:r w:rsidRPr="00CF1A49">
            <w:t>Education</w:t>
          </w:r>
        </w:p>
      </w:docPartBody>
    </w:docPart>
    <w:docPart>
      <w:docPartPr>
        <w:name w:val="18B6E08CF4354FE4AFB81A900E3FC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7C1BC-4EA4-42A7-919D-88B4E2B2A3D2}"/>
      </w:docPartPr>
      <w:docPartBody>
        <w:p w:rsidR="00376BA8" w:rsidRDefault="00376BA8">
          <w:pPr>
            <w:pStyle w:val="18B6E08CF4354FE4AFB81A900E3FC894"/>
          </w:pPr>
          <w:r w:rsidRPr="00CF1A49">
            <w:t>Skills</w:t>
          </w:r>
        </w:p>
      </w:docPartBody>
    </w:docPart>
    <w:docPart>
      <w:docPartPr>
        <w:name w:val="11FA398FA0DE40389FA5DA644FE90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5B9D1-57CC-4D89-86D7-CDD21ED630AC}"/>
      </w:docPartPr>
      <w:docPartBody>
        <w:p w:rsidR="00376BA8" w:rsidRDefault="00376BA8">
          <w:pPr>
            <w:pStyle w:val="11FA398FA0DE40389FA5DA644FE90F1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95"/>
    <w:rsid w:val="00376BA8"/>
    <w:rsid w:val="0055122A"/>
    <w:rsid w:val="00683172"/>
    <w:rsid w:val="00C6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AAD18E00348FFB50BCC96DF386354">
    <w:name w:val="E10AAD18E00348FFB50BCC96DF38635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ABD7A9370AC47AFA204EF8CD5DDFD56">
    <w:name w:val="9ABD7A9370AC47AFA204EF8CD5DDFD56"/>
  </w:style>
  <w:style w:type="paragraph" w:customStyle="1" w:styleId="1E0807C7DD3A499692AF2F2AFCD58A0E">
    <w:name w:val="1E0807C7DD3A499692AF2F2AFCD58A0E"/>
  </w:style>
  <w:style w:type="paragraph" w:customStyle="1" w:styleId="D6102A51684D41C09B47DE6D379F677B">
    <w:name w:val="D6102A51684D41C09B47DE6D379F677B"/>
  </w:style>
  <w:style w:type="paragraph" w:customStyle="1" w:styleId="5CA9E312D55640D88738D50F4C40DB6C">
    <w:name w:val="5CA9E312D55640D88738D50F4C40DB6C"/>
  </w:style>
  <w:style w:type="paragraph" w:customStyle="1" w:styleId="CAD6DD25CA72407494809BEA6D727676">
    <w:name w:val="CAD6DD25CA72407494809BEA6D727676"/>
  </w:style>
  <w:style w:type="paragraph" w:customStyle="1" w:styleId="1E4931297CEF442F95ECF101772DA3CA">
    <w:name w:val="1E4931297CEF442F95ECF101772DA3CA"/>
  </w:style>
  <w:style w:type="paragraph" w:customStyle="1" w:styleId="ACEE801863BB4AF0ADADE7BF24FFD367">
    <w:name w:val="ACEE801863BB4AF0ADADE7BF24FFD367"/>
  </w:style>
  <w:style w:type="paragraph" w:customStyle="1" w:styleId="E98B17773727439096380CD6153F1025">
    <w:name w:val="E98B17773727439096380CD6153F1025"/>
  </w:style>
  <w:style w:type="paragraph" w:customStyle="1" w:styleId="9254996FFCE446A7A07711490B5B91FE">
    <w:name w:val="9254996FFCE446A7A07711490B5B91FE"/>
  </w:style>
  <w:style w:type="paragraph" w:customStyle="1" w:styleId="08189C097C6E4389A378B304577A57F5">
    <w:name w:val="08189C097C6E4389A378B304577A57F5"/>
  </w:style>
  <w:style w:type="paragraph" w:customStyle="1" w:styleId="0570B28F14AC4BA780DFCFB31C423F20">
    <w:name w:val="0570B28F14AC4BA780DFCFB31C423F20"/>
  </w:style>
  <w:style w:type="paragraph" w:customStyle="1" w:styleId="66DFC1AE8F334DEE8CA018985998921D">
    <w:name w:val="66DFC1AE8F334DEE8CA018985998921D"/>
  </w:style>
  <w:style w:type="paragraph" w:customStyle="1" w:styleId="11A63876475F439893591AFF39C45DE8">
    <w:name w:val="11A63876475F439893591AFF39C45DE8"/>
  </w:style>
  <w:style w:type="paragraph" w:customStyle="1" w:styleId="FC415DF632064B6485DFA81440F50C91">
    <w:name w:val="FC415DF632064B6485DFA81440F50C9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DE1E9C15CD6459299F94C25FBDA23BC">
    <w:name w:val="FDE1E9C15CD6459299F94C25FBDA23BC"/>
  </w:style>
  <w:style w:type="paragraph" w:customStyle="1" w:styleId="FE05644A6B68437FBF5AB90DE4F2C192">
    <w:name w:val="FE05644A6B68437FBF5AB90DE4F2C192"/>
  </w:style>
  <w:style w:type="paragraph" w:customStyle="1" w:styleId="07645F297C424726A6670FACF2AF5B16">
    <w:name w:val="07645F297C424726A6670FACF2AF5B16"/>
  </w:style>
  <w:style w:type="paragraph" w:customStyle="1" w:styleId="1AD3EA5BD0E6474681D0E11246951642">
    <w:name w:val="1AD3EA5BD0E6474681D0E11246951642"/>
  </w:style>
  <w:style w:type="paragraph" w:customStyle="1" w:styleId="AC9A41221C8A4EB7AD441BE5EEE8342B">
    <w:name w:val="AC9A41221C8A4EB7AD441BE5EEE8342B"/>
  </w:style>
  <w:style w:type="paragraph" w:customStyle="1" w:styleId="7BBD0E61AAB342F5941FA7EC1897CDCE">
    <w:name w:val="7BBD0E61AAB342F5941FA7EC1897CDCE"/>
  </w:style>
  <w:style w:type="paragraph" w:customStyle="1" w:styleId="8555BC4F3DFF4DBE8D02F9E441AE507A">
    <w:name w:val="8555BC4F3DFF4DBE8D02F9E441AE507A"/>
  </w:style>
  <w:style w:type="paragraph" w:customStyle="1" w:styleId="01FFBBE919354AEFBB66F1A2E42C7558">
    <w:name w:val="01FFBBE919354AEFBB66F1A2E42C7558"/>
  </w:style>
  <w:style w:type="paragraph" w:customStyle="1" w:styleId="5AAAFDCF3D0244B7A96C1A57133D2A48">
    <w:name w:val="5AAAFDCF3D0244B7A96C1A57133D2A48"/>
  </w:style>
  <w:style w:type="paragraph" w:customStyle="1" w:styleId="A0E388D4511D4B47B4270B0FEF087FEA">
    <w:name w:val="A0E388D4511D4B47B4270B0FEF087FEA"/>
  </w:style>
  <w:style w:type="paragraph" w:customStyle="1" w:styleId="87F69F6531A8498E8F35783B3ADB4050">
    <w:name w:val="87F69F6531A8498E8F35783B3ADB4050"/>
  </w:style>
  <w:style w:type="paragraph" w:customStyle="1" w:styleId="660D103A51964659A755F84AA7BB3F9A">
    <w:name w:val="660D103A51964659A755F84AA7BB3F9A"/>
  </w:style>
  <w:style w:type="paragraph" w:customStyle="1" w:styleId="CC46B51536DC42C4AF571068C9030E43">
    <w:name w:val="CC46B51536DC42C4AF571068C9030E43"/>
  </w:style>
  <w:style w:type="paragraph" w:customStyle="1" w:styleId="12071AB118884846B02C2B2594F30E8E">
    <w:name w:val="12071AB118884846B02C2B2594F30E8E"/>
  </w:style>
  <w:style w:type="paragraph" w:customStyle="1" w:styleId="A4D2B150B810494393C57171EB460987">
    <w:name w:val="A4D2B150B810494393C57171EB460987"/>
  </w:style>
  <w:style w:type="paragraph" w:customStyle="1" w:styleId="59B3D7D59BE2473DB98C419E929AB72C">
    <w:name w:val="59B3D7D59BE2473DB98C419E929AB72C"/>
  </w:style>
  <w:style w:type="paragraph" w:customStyle="1" w:styleId="772D8B8E99684C12A086705C1DACAEE1">
    <w:name w:val="772D8B8E99684C12A086705C1DACAEE1"/>
  </w:style>
  <w:style w:type="paragraph" w:customStyle="1" w:styleId="30615517BA19447296F7EF667E06BC12">
    <w:name w:val="30615517BA19447296F7EF667E06BC12"/>
  </w:style>
  <w:style w:type="paragraph" w:customStyle="1" w:styleId="18B6E08CF4354FE4AFB81A900E3FC894">
    <w:name w:val="18B6E08CF4354FE4AFB81A900E3FC894"/>
  </w:style>
  <w:style w:type="paragraph" w:customStyle="1" w:styleId="4F336DFC29D247EA9781A6B8A37D8828">
    <w:name w:val="4F336DFC29D247EA9781A6B8A37D8828"/>
  </w:style>
  <w:style w:type="paragraph" w:customStyle="1" w:styleId="8EFF14C04CDE49CB982F3ED11C4024D9">
    <w:name w:val="8EFF14C04CDE49CB982F3ED11C4024D9"/>
  </w:style>
  <w:style w:type="paragraph" w:customStyle="1" w:styleId="D0FB0657AD2A4F98BD3D1B0AB5E58356">
    <w:name w:val="D0FB0657AD2A4F98BD3D1B0AB5E58356"/>
  </w:style>
  <w:style w:type="paragraph" w:customStyle="1" w:styleId="A0D9595F97E1471FAF9D2BF06A4E300D">
    <w:name w:val="A0D9595F97E1471FAF9D2BF06A4E300D"/>
  </w:style>
  <w:style w:type="paragraph" w:customStyle="1" w:styleId="AA569F9C96C540DB89AA36E6268FFA5A">
    <w:name w:val="AA569F9C96C540DB89AA36E6268FFA5A"/>
  </w:style>
  <w:style w:type="paragraph" w:customStyle="1" w:styleId="11FA398FA0DE40389FA5DA644FE90F1D">
    <w:name w:val="11FA398FA0DE40389FA5DA644FE90F1D"/>
  </w:style>
  <w:style w:type="paragraph" w:customStyle="1" w:styleId="010E2B5CA5554FA9909A3BEFB97615DC">
    <w:name w:val="010E2B5CA5554FA9909A3BEFB97615DC"/>
  </w:style>
  <w:style w:type="paragraph" w:customStyle="1" w:styleId="AB57902823744840889E5F6B1D68AEEA">
    <w:name w:val="AB57902823744840889E5F6B1D68AEEA"/>
    <w:rsid w:val="00C66F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213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2021-01-06T15:56:00Z</dcterms:created>
  <dcterms:modified xsi:type="dcterms:W3CDTF">2021-01-09T18:41:00Z</dcterms:modified>
  <cp:category/>
</cp:coreProperties>
</file>